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134" w:rsidRDefault="008D76F4" w:rsidP="008D76F4">
      <w:pPr>
        <w:pStyle w:val="Title"/>
      </w:pPr>
      <w:r>
        <w:t>[Book title]</w:t>
      </w:r>
    </w:p>
    <w:p w:rsidR="008D76F4" w:rsidRDefault="008D76F4" w:rsidP="008D76F4">
      <w:pPr>
        <w:pStyle w:val="Subtitle"/>
      </w:pPr>
      <w:r>
        <w:t>[</w:t>
      </w:r>
      <w:r w:rsidR="00C13576">
        <w:t>Tagline</w:t>
      </w:r>
      <w:r>
        <w:t>]</w:t>
      </w:r>
      <w:r w:rsidR="00C23787">
        <w:t xml:space="preserve"> – A short catchy sentence which would summarize the scope of the book</w:t>
      </w:r>
      <w:r w:rsidR="005D4187">
        <w:t>;</w:t>
      </w:r>
      <w:r w:rsidR="00D3238D">
        <w:t xml:space="preserve"> it should </w:t>
      </w:r>
      <w:r w:rsidR="00D3238D" w:rsidRPr="00D3238D">
        <w:t xml:space="preserve">sound exciting enough </w:t>
      </w:r>
      <w:r w:rsidR="00C40953">
        <w:t>to catch the readers’ attention</w:t>
      </w:r>
      <w:r w:rsidR="00D3238D" w:rsidRPr="00D3238D">
        <w:t>.</w:t>
      </w:r>
    </w:p>
    <w:p w:rsidR="000459B1" w:rsidRDefault="000459B1" w:rsidP="000459B1">
      <w:pPr>
        <w:pStyle w:val="Heading1"/>
      </w:pPr>
      <w:r>
        <w:t>Audience</w:t>
      </w:r>
    </w:p>
    <w:p w:rsidR="000459B1" w:rsidRDefault="000459B1" w:rsidP="000459B1">
      <w:pPr>
        <w:rPr>
          <w:i/>
        </w:rPr>
      </w:pPr>
      <w:r>
        <w:rPr>
          <w:i/>
        </w:rPr>
        <w:t>Describe your target reader: what you assume about their knowledge of the topic, related topics, and technical topics generally; why they want to learn the technology; the things they will want to do with it.</w:t>
      </w:r>
    </w:p>
    <w:p w:rsidR="000459B1" w:rsidRDefault="000459B1" w:rsidP="000459B1">
      <w:pPr>
        <w:pStyle w:val="Heading1"/>
      </w:pPr>
      <w:r>
        <w:t>Mission</w:t>
      </w:r>
    </w:p>
    <w:p w:rsidR="00C13576" w:rsidRPr="006E1247" w:rsidRDefault="00C13576" w:rsidP="006E1247">
      <w:pPr>
        <w:pStyle w:val="ListParagraph"/>
        <w:numPr>
          <w:ilvl w:val="0"/>
          <w:numId w:val="23"/>
        </w:numPr>
        <w:rPr>
          <w:i/>
        </w:rPr>
      </w:pPr>
      <w:r w:rsidRPr="006E1247">
        <w:rPr>
          <w:i/>
        </w:rPr>
        <w:t>Define what the topic is and the advantages it offers.</w:t>
      </w:r>
    </w:p>
    <w:p w:rsidR="000459B1" w:rsidRPr="006E1247" w:rsidRDefault="00C13576" w:rsidP="006E1247">
      <w:pPr>
        <w:pStyle w:val="ListParagraph"/>
        <w:numPr>
          <w:ilvl w:val="0"/>
          <w:numId w:val="23"/>
        </w:numPr>
        <w:rPr>
          <w:i/>
        </w:rPr>
      </w:pPr>
      <w:r w:rsidRPr="006E1247">
        <w:rPr>
          <w:i/>
        </w:rPr>
        <w:t>Explain what core issues/challenges this book going to address</w:t>
      </w:r>
    </w:p>
    <w:p w:rsidR="00C13576" w:rsidRPr="006E1247" w:rsidRDefault="00C13576" w:rsidP="006E1247">
      <w:pPr>
        <w:pStyle w:val="ListParagraph"/>
        <w:numPr>
          <w:ilvl w:val="0"/>
          <w:numId w:val="23"/>
        </w:numPr>
        <w:rPr>
          <w:i/>
        </w:rPr>
      </w:pPr>
      <w:r w:rsidRPr="006E1247">
        <w:rPr>
          <w:i/>
        </w:rPr>
        <w:t>The journey that this book will take the readers on. [Use this section to set out a high-level structure for the book – to set out a series of stages that will take the reader to the mission’s conclusion and cover the objectives.]</w:t>
      </w:r>
    </w:p>
    <w:p w:rsidR="002A2D20" w:rsidRDefault="00C3358F" w:rsidP="00C3358F">
      <w:pPr>
        <w:pStyle w:val="Heading1"/>
      </w:pPr>
      <w:r>
        <w:t>Objectives</w:t>
      </w:r>
      <w:r w:rsidR="00A83DD5">
        <w:t xml:space="preserve"> and achievements</w:t>
      </w:r>
    </w:p>
    <w:p w:rsidR="00C3358F" w:rsidRDefault="006E1247" w:rsidP="00C3358F">
      <w:pPr>
        <w:rPr>
          <w:i/>
        </w:rPr>
      </w:pPr>
      <w:r>
        <w:rPr>
          <w:i/>
        </w:rPr>
        <w:t xml:space="preserve"> </w:t>
      </w:r>
      <w:proofErr w:type="gramStart"/>
      <w:r>
        <w:rPr>
          <w:i/>
        </w:rPr>
        <w:t>[5-7 bullet points].</w:t>
      </w:r>
      <w:proofErr w:type="gramEnd"/>
      <w:r>
        <w:rPr>
          <w:i/>
        </w:rPr>
        <w:t xml:space="preserve"> </w:t>
      </w:r>
      <w:r w:rsidR="00C40953">
        <w:rPr>
          <w:i/>
        </w:rPr>
        <w:t xml:space="preserve">This </w:t>
      </w:r>
      <w:r>
        <w:rPr>
          <w:i/>
        </w:rPr>
        <w:t>section will highlight some of the important things that the readers will learn during the course of the book.</w:t>
      </w:r>
      <w:r w:rsidR="005D4187">
        <w:rPr>
          <w:i/>
        </w:rPr>
        <w:t xml:space="preserve"> E</w:t>
      </w:r>
      <w:r w:rsidR="005D4187" w:rsidRPr="005D4187">
        <w:rPr>
          <w:i/>
        </w:rPr>
        <w:t xml:space="preserve">very point should sound interesting and useful to the reader. </w:t>
      </w:r>
    </w:p>
    <w:p w:rsidR="00B86D12" w:rsidRDefault="005B74F6" w:rsidP="00B86D12">
      <w:pPr>
        <w:pStyle w:val="Heading1"/>
      </w:pPr>
      <w:r>
        <w:t>General</w:t>
      </w:r>
      <w:r w:rsidR="00B86D12">
        <w:t xml:space="preserve"> structure</w:t>
      </w:r>
    </w:p>
    <w:p w:rsidR="007E298D" w:rsidRPr="007E298D" w:rsidRDefault="00B86D12" w:rsidP="007E298D">
      <w:pPr>
        <w:rPr>
          <w:i/>
        </w:rPr>
      </w:pPr>
      <w:r>
        <w:rPr>
          <w:i/>
        </w:rPr>
        <w:t>Use this section to set out a high-level structure for the book – to set out a series of stages that will take the reader to the mission’s conclusion and cover the objectives.</w:t>
      </w:r>
      <w:r w:rsidR="007E298D">
        <w:rPr>
          <w:i/>
        </w:rPr>
        <w:t xml:space="preserve"> The aim is to</w:t>
      </w:r>
      <w:r w:rsidR="007E298D" w:rsidRPr="007E298D">
        <w:rPr>
          <w:i/>
        </w:rPr>
        <w:t xml:space="preserve"> develop a more structured book </w:t>
      </w:r>
      <w:r w:rsidR="007E298D">
        <w:rPr>
          <w:i/>
        </w:rPr>
        <w:t xml:space="preserve">with a modular outline </w:t>
      </w:r>
      <w:r w:rsidR="007E298D" w:rsidRPr="007E298D">
        <w:rPr>
          <w:i/>
        </w:rPr>
        <w:t xml:space="preserve">that would be easier for our readers to use. </w:t>
      </w:r>
      <w:r w:rsidR="007E298D">
        <w:rPr>
          <w:i/>
        </w:rPr>
        <w:t>We</w:t>
      </w:r>
      <w:r w:rsidR="007E298D" w:rsidRPr="007E298D">
        <w:rPr>
          <w:i/>
        </w:rPr>
        <w:t xml:space="preserve"> can do this along the following lines:</w:t>
      </w:r>
    </w:p>
    <w:p w:rsidR="007E298D" w:rsidRPr="007E298D" w:rsidRDefault="007E298D" w:rsidP="007E298D">
      <w:pPr>
        <w:rPr>
          <w:i/>
        </w:rPr>
      </w:pPr>
      <w:r w:rsidRPr="007E298D">
        <w:rPr>
          <w:i/>
        </w:rPr>
        <w:t xml:space="preserve">1. </w:t>
      </w:r>
      <w:r w:rsidRPr="007E298D">
        <w:rPr>
          <w:b/>
          <w:i/>
        </w:rPr>
        <w:t xml:space="preserve">Divide books into approximately </w:t>
      </w:r>
      <w:r>
        <w:rPr>
          <w:b/>
          <w:i/>
        </w:rPr>
        <w:t>3-</w:t>
      </w:r>
      <w:r w:rsidRPr="007E298D">
        <w:rPr>
          <w:b/>
          <w:i/>
        </w:rPr>
        <w:t>5 parts</w:t>
      </w:r>
      <w:r w:rsidRPr="007E298D">
        <w:rPr>
          <w:i/>
        </w:rPr>
        <w:t xml:space="preserve">. These will consist of a few chapters each. They will provide a simple overall structure to the book. This can be as simple as “basics, core content, </w:t>
      </w:r>
      <w:r w:rsidR="005B74F6" w:rsidRPr="007E298D">
        <w:rPr>
          <w:i/>
        </w:rPr>
        <w:t>and advanced</w:t>
      </w:r>
      <w:r w:rsidRPr="007E298D">
        <w:rPr>
          <w:i/>
        </w:rPr>
        <w:t xml:space="preserve"> techniques”.</w:t>
      </w:r>
    </w:p>
    <w:p w:rsidR="007E298D" w:rsidRPr="007E298D" w:rsidRDefault="007E298D" w:rsidP="007E298D">
      <w:pPr>
        <w:rPr>
          <w:i/>
        </w:rPr>
      </w:pPr>
      <w:r w:rsidRPr="007E298D">
        <w:rPr>
          <w:i/>
        </w:rPr>
        <w:t xml:space="preserve">2. </w:t>
      </w:r>
      <w:r w:rsidRPr="007E298D">
        <w:rPr>
          <w:b/>
          <w:i/>
        </w:rPr>
        <w:t>Each chapter should have a clear focus</w:t>
      </w:r>
      <w:r w:rsidRPr="007E298D">
        <w:rPr>
          <w:i/>
        </w:rPr>
        <w:t>. Avoiding vague divisions like part 1/part 2 or basic/advanced. Each chapter title should clearly state what aspect of the overall topic the chapter deals with, in language the readers will easily understand.</w:t>
      </w:r>
    </w:p>
    <w:p w:rsidR="007E298D" w:rsidRPr="007E298D" w:rsidRDefault="007E298D" w:rsidP="007E298D">
      <w:pPr>
        <w:rPr>
          <w:i/>
        </w:rPr>
      </w:pPr>
      <w:r w:rsidRPr="007E298D">
        <w:rPr>
          <w:i/>
        </w:rPr>
        <w:t xml:space="preserve">3. </w:t>
      </w:r>
      <w:r w:rsidRPr="007E298D">
        <w:rPr>
          <w:b/>
          <w:i/>
        </w:rPr>
        <w:t>Each chapter should divide into approximately 5 sections</w:t>
      </w:r>
      <w:r w:rsidRPr="007E298D">
        <w:rPr>
          <w:i/>
        </w:rPr>
        <w:t>. These will all have a clear focus of their own, subdividing the chapter’s topic into subtopics or stages.</w:t>
      </w:r>
    </w:p>
    <w:p w:rsidR="00B86D12" w:rsidRPr="000459B1" w:rsidRDefault="007E298D" w:rsidP="007E298D">
      <w:pPr>
        <w:rPr>
          <w:i/>
        </w:rPr>
      </w:pPr>
      <w:r w:rsidRPr="007E298D">
        <w:rPr>
          <w:i/>
        </w:rPr>
        <w:t>Each section, chapter, and part should work on its own and flow naturally from section to section. We should assume that some readers will work through the book cover to cover, and others will come in just for specific sections. The book must work for both kinds of readers -- as a tutorial and a reference. Each chapter should have a strong focus and all chapter titles should reflect it.</w:t>
      </w:r>
      <w:r>
        <w:rPr>
          <w:i/>
        </w:rPr>
        <w:t xml:space="preserve"> </w:t>
      </w:r>
    </w:p>
    <w:p w:rsidR="00C13576" w:rsidRDefault="007E298D" w:rsidP="00C3358F">
      <w:pPr>
        <w:rPr>
          <w:i/>
        </w:rPr>
      </w:pPr>
      <w:r w:rsidRPr="007E298D">
        <w:rPr>
          <w:i/>
        </w:rPr>
        <w:t>To make things easier for you, I have attached a screenshot that will help you understand the difference between a normal outline and a modularized one.</w:t>
      </w:r>
    </w:p>
    <w:p w:rsidR="007E298D" w:rsidRDefault="007E298D" w:rsidP="00C3358F">
      <w:pPr>
        <w:rPr>
          <w:i/>
        </w:rPr>
      </w:pPr>
      <w:r>
        <w:rPr>
          <w:i/>
          <w:noProof/>
          <w:lang w:val="en-IN" w:eastAsia="en-IN"/>
        </w:rPr>
        <w:lastRenderedPageBreak/>
        <w:drawing>
          <wp:inline distT="0" distB="0" distL="0" distR="0">
            <wp:extent cx="6821341" cy="4133850"/>
            <wp:effectExtent l="19050" t="0" r="0" b="0"/>
            <wp:docPr id="1" name="Picture 1" descr="C:\Users\rahuln\Desktop\examp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n\Desktop\example (3).PNG"/>
                    <pic:cNvPicPr>
                      <a:picLocks noChangeAspect="1" noChangeArrowheads="1"/>
                    </pic:cNvPicPr>
                  </pic:nvPicPr>
                  <pic:blipFill>
                    <a:blip r:embed="rId7" cstate="print"/>
                    <a:srcRect/>
                    <a:stretch>
                      <a:fillRect/>
                    </a:stretch>
                  </pic:blipFill>
                  <pic:spPr bwMode="auto">
                    <a:xfrm>
                      <a:off x="0" y="0"/>
                      <a:ext cx="6821341" cy="4133850"/>
                    </a:xfrm>
                    <a:prstGeom prst="rect">
                      <a:avLst/>
                    </a:prstGeom>
                    <a:noFill/>
                    <a:ln w="9525">
                      <a:noFill/>
                      <a:miter lim="800000"/>
                      <a:headEnd/>
                      <a:tailEnd/>
                    </a:ln>
                  </pic:spPr>
                </pic:pic>
              </a:graphicData>
            </a:graphic>
          </wp:inline>
        </w:drawing>
      </w:r>
    </w:p>
    <w:p w:rsidR="007E298D" w:rsidRDefault="007E298D" w:rsidP="00C3358F">
      <w:pPr>
        <w:rPr>
          <w:i/>
        </w:rPr>
      </w:pPr>
    </w:p>
    <w:p w:rsidR="00B86D12" w:rsidRPr="000459B1" w:rsidRDefault="00B86D12" w:rsidP="00B86D12">
      <w:pPr>
        <w:rPr>
          <w:b/>
          <w:i/>
        </w:rPr>
      </w:pPr>
      <w:r>
        <w:rPr>
          <w:i/>
        </w:rPr>
        <w:t xml:space="preserve">Before moving into the details, check: is this really giving readers what they want? Does every step move them significantly closer to the goal? Is there anything I could take out, or anything I need to add to enable the reader to complete the mission? </w:t>
      </w:r>
      <w:r>
        <w:rPr>
          <w:b/>
          <w:i/>
        </w:rPr>
        <w:t>Feel free to discuss with your editor if you want a second brain involved.</w:t>
      </w:r>
    </w:p>
    <w:p w:rsidR="000459B1" w:rsidRDefault="000459B1" w:rsidP="000459B1">
      <w:pPr>
        <w:pStyle w:val="Heading1"/>
      </w:pPr>
      <w:bookmarkStart w:id="0" w:name="_GoBack"/>
      <w:bookmarkEnd w:id="0"/>
      <w:r>
        <w:t>Detailed outline</w:t>
      </w:r>
    </w:p>
    <w:p w:rsidR="007E298D" w:rsidRPr="007E298D" w:rsidRDefault="007E298D" w:rsidP="008D76F4">
      <w:pPr>
        <w:pStyle w:val="Heading1"/>
        <w:rPr>
          <w:b/>
          <w:color w:val="auto"/>
        </w:rPr>
      </w:pPr>
      <w:r w:rsidRPr="007E298D">
        <w:rPr>
          <w:b/>
          <w:color w:val="auto"/>
        </w:rPr>
        <w:t>Part 1- [Title]</w:t>
      </w:r>
    </w:p>
    <w:p w:rsidR="008D76F4" w:rsidRDefault="008D76F4" w:rsidP="008D76F4">
      <w:pPr>
        <w:pStyle w:val="Heading1"/>
      </w:pPr>
      <w:r>
        <w:t>Chapter 1: [Title]</w:t>
      </w:r>
      <w:r w:rsidR="006E1014">
        <w:t xml:space="preserve"> - [Pages] pages</w:t>
      </w:r>
    </w:p>
    <w:p w:rsidR="008D76F4" w:rsidRDefault="008D76F4" w:rsidP="008D76F4">
      <w:pPr>
        <w:pStyle w:val="Heading2"/>
      </w:pPr>
      <w:r>
        <w:t>Description</w:t>
      </w:r>
    </w:p>
    <w:p w:rsidR="008D76F4" w:rsidRDefault="002A2D20" w:rsidP="008D76F4">
      <w:pPr>
        <w:rPr>
          <w:i/>
        </w:rPr>
      </w:pPr>
      <w:r>
        <w:rPr>
          <w:i/>
        </w:rPr>
        <w:t>What is this chapter about?</w:t>
      </w:r>
    </w:p>
    <w:p w:rsidR="00A83DD5" w:rsidRDefault="00A83DD5" w:rsidP="00A83DD5">
      <w:pPr>
        <w:pStyle w:val="Heading2"/>
      </w:pPr>
      <w:r>
        <w:t>Level</w:t>
      </w:r>
    </w:p>
    <w:p w:rsidR="00A83DD5" w:rsidRPr="002A2D20" w:rsidRDefault="00A83DD5" w:rsidP="008D76F4">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2A2D20" w:rsidRDefault="002A2D20" w:rsidP="002A2D20">
      <w:pPr>
        <w:pStyle w:val="Heading2"/>
      </w:pPr>
      <w:r>
        <w:t>Topics covered</w:t>
      </w:r>
    </w:p>
    <w:p w:rsidR="002A2D20" w:rsidRPr="002A2D20" w:rsidRDefault="002A2D20" w:rsidP="002A2D20">
      <w:pPr>
        <w:rPr>
          <w:i/>
        </w:rPr>
      </w:pPr>
      <w:r>
        <w:rPr>
          <w:i/>
        </w:rPr>
        <w:t>What technical topics will the reader learn about during this chapter?</w:t>
      </w:r>
    </w:p>
    <w:p w:rsidR="008D76F4" w:rsidRDefault="008D76F4" w:rsidP="008D76F4">
      <w:pPr>
        <w:pStyle w:val="Heading2"/>
      </w:pPr>
      <w:r>
        <w:t>Skills learned</w:t>
      </w:r>
    </w:p>
    <w:p w:rsidR="008D76F4" w:rsidRDefault="002A2D20" w:rsidP="008D76F4">
      <w:pPr>
        <w:rPr>
          <w:i/>
        </w:rPr>
      </w:pPr>
      <w:r>
        <w:rPr>
          <w:i/>
        </w:rPr>
        <w:t>What will the reader learn to DO in this chapter?</w:t>
      </w:r>
    </w:p>
    <w:p w:rsidR="008D76F4" w:rsidRDefault="008D76F4" w:rsidP="008D76F4">
      <w:pPr>
        <w:pStyle w:val="Heading1"/>
      </w:pPr>
      <w:r>
        <w:lastRenderedPageBreak/>
        <w:t xml:space="preserve">Chapter 2: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0459B1">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7E298D" w:rsidRPr="007E298D" w:rsidRDefault="007E298D" w:rsidP="007E298D">
      <w:pPr>
        <w:pStyle w:val="Heading1"/>
        <w:rPr>
          <w:b/>
          <w:color w:val="auto"/>
        </w:rPr>
      </w:pPr>
      <w:r w:rsidRPr="007E298D">
        <w:rPr>
          <w:b/>
          <w:color w:val="auto"/>
        </w:rPr>
        <w:t>Part 2- [Title]</w:t>
      </w:r>
    </w:p>
    <w:p w:rsidR="008D76F4" w:rsidRDefault="008D76F4" w:rsidP="008D76F4">
      <w:pPr>
        <w:pStyle w:val="Heading1"/>
      </w:pPr>
      <w:r>
        <w:t xml:space="preserve">Chapter 3: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t xml:space="preserve">Chapter 4: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lastRenderedPageBreak/>
        <w:t xml:space="preserve">Chapter 5: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t xml:space="preserve">Chapter 6: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7E298D" w:rsidRPr="007E298D" w:rsidRDefault="007E298D" w:rsidP="008D76F4">
      <w:pPr>
        <w:pStyle w:val="Heading1"/>
        <w:rPr>
          <w:b/>
          <w:color w:val="auto"/>
        </w:rPr>
      </w:pPr>
      <w:r w:rsidRPr="007E298D">
        <w:rPr>
          <w:b/>
          <w:color w:val="auto"/>
        </w:rPr>
        <w:t>Part 3- [Title]</w:t>
      </w:r>
    </w:p>
    <w:p w:rsidR="008D76F4" w:rsidRDefault="008D76F4" w:rsidP="008D76F4">
      <w:pPr>
        <w:pStyle w:val="Heading1"/>
      </w:pPr>
      <w:r>
        <w:t xml:space="preserve">Chapter 7: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lastRenderedPageBreak/>
        <w:t xml:space="preserve">Chapter 8: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t xml:space="preserve">Chapter 9: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t xml:space="preserve">Chapter 10: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0459B1" w:rsidRDefault="000459B1" w:rsidP="000459B1">
      <w:pPr>
        <w:rPr>
          <w:i/>
        </w:rPr>
      </w:pPr>
      <w:r>
        <w:rPr>
          <w:i/>
        </w:rPr>
        <w:t>What will the reader learn to DO in this chapter?</w:t>
      </w:r>
    </w:p>
    <w:p w:rsidR="008D76F4" w:rsidRDefault="008D76F4" w:rsidP="008D76F4">
      <w:pPr>
        <w:pStyle w:val="Heading1"/>
      </w:pPr>
      <w:r>
        <w:t xml:space="preserve">Chapter </w:t>
      </w:r>
      <w:r>
        <w:rPr>
          <w:i/>
        </w:rPr>
        <w:t>n</w:t>
      </w:r>
      <w:r>
        <w:t xml:space="preserve">: </w:t>
      </w:r>
      <w:r w:rsidR="006E1014">
        <w:t>[Title] - [Pages] pages</w:t>
      </w:r>
    </w:p>
    <w:p w:rsidR="000459B1" w:rsidRDefault="000459B1" w:rsidP="000459B1">
      <w:pPr>
        <w:pStyle w:val="Heading2"/>
      </w:pPr>
      <w:r>
        <w:t>Description</w:t>
      </w:r>
    </w:p>
    <w:p w:rsidR="000459B1" w:rsidRPr="002A2D20" w:rsidRDefault="000459B1" w:rsidP="000459B1">
      <w:pPr>
        <w:rPr>
          <w:i/>
        </w:rPr>
      </w:pPr>
      <w:r>
        <w:rPr>
          <w:i/>
        </w:rPr>
        <w:t>What is this chapter about?</w:t>
      </w:r>
    </w:p>
    <w:p w:rsidR="00A83DD5" w:rsidRDefault="00A83DD5" w:rsidP="00A83DD5">
      <w:pPr>
        <w:pStyle w:val="Heading2"/>
      </w:pPr>
      <w:r>
        <w:lastRenderedPageBreak/>
        <w:t>Level</w:t>
      </w:r>
    </w:p>
    <w:p w:rsidR="00A83DD5" w:rsidRPr="00A83DD5" w:rsidRDefault="00A83DD5" w:rsidP="00A83DD5">
      <w:pPr>
        <w:rPr>
          <w:i/>
        </w:rPr>
      </w:pPr>
      <w:r>
        <w:rPr>
          <w:i/>
        </w:rPr>
        <w:t xml:space="preserve">Relative to the overall scope of the </w:t>
      </w:r>
      <w:proofErr w:type="gramStart"/>
      <w:r>
        <w:rPr>
          <w:i/>
        </w:rPr>
        <w:t>book,</w:t>
      </w:r>
      <w:proofErr w:type="gramEnd"/>
      <w:r>
        <w:rPr>
          <w:i/>
        </w:rPr>
        <w:t xml:space="preserve"> is this chapter dealing with BASIC, MEDIUM, or ADVANCED topics.</w:t>
      </w:r>
    </w:p>
    <w:p w:rsidR="000459B1" w:rsidRDefault="000459B1" w:rsidP="000459B1">
      <w:pPr>
        <w:pStyle w:val="Heading2"/>
      </w:pPr>
      <w:r>
        <w:t>Topics covered</w:t>
      </w:r>
    </w:p>
    <w:p w:rsidR="000459B1" w:rsidRPr="002A2D20" w:rsidRDefault="000459B1" w:rsidP="000459B1">
      <w:pPr>
        <w:rPr>
          <w:i/>
        </w:rPr>
      </w:pPr>
      <w:r>
        <w:rPr>
          <w:i/>
        </w:rPr>
        <w:t>What technical topics will the reader learn about during this chapter?</w:t>
      </w:r>
    </w:p>
    <w:p w:rsidR="000459B1" w:rsidRDefault="000459B1" w:rsidP="000459B1">
      <w:pPr>
        <w:pStyle w:val="Heading2"/>
      </w:pPr>
      <w:r>
        <w:t>Skills learned</w:t>
      </w:r>
    </w:p>
    <w:p w:rsidR="008D76F4" w:rsidRDefault="000459B1" w:rsidP="008D76F4">
      <w:pPr>
        <w:rPr>
          <w:i/>
        </w:rPr>
      </w:pPr>
      <w:r>
        <w:rPr>
          <w:i/>
        </w:rPr>
        <w:t>What will the reader learn to DO in this chapter?</w:t>
      </w:r>
    </w:p>
    <w:p w:rsidR="00C13576" w:rsidRDefault="00C13576" w:rsidP="008D76F4">
      <w:pPr>
        <w:rPr>
          <w:i/>
        </w:rPr>
      </w:pPr>
    </w:p>
    <w:p w:rsidR="00C23787" w:rsidRDefault="00C23787" w:rsidP="00C23787">
      <w:pPr>
        <w:pStyle w:val="Heading1"/>
      </w:pPr>
      <w:r>
        <w:t>Author Bio</w:t>
      </w:r>
    </w:p>
    <w:p w:rsidR="00C23787" w:rsidRPr="00C13576" w:rsidRDefault="00C23787" w:rsidP="00C23787">
      <w:r>
        <w:t>Please fill in your bio to be displayed on our website</w:t>
      </w:r>
      <w:r w:rsidR="00C40953">
        <w:t xml:space="preserve"> and other marketing channels</w:t>
      </w:r>
      <w:r>
        <w:t>.</w:t>
      </w:r>
    </w:p>
    <w:p w:rsidR="00C23787" w:rsidRDefault="00C23787" w:rsidP="008D76F4">
      <w:pPr>
        <w:rPr>
          <w:i/>
        </w:rPr>
      </w:pPr>
    </w:p>
    <w:sectPr w:rsidR="00C23787" w:rsidSect="00E637D9">
      <w:footerReference w:type="defaul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CD1" w:rsidRDefault="00686CD1" w:rsidP="0045315C">
      <w:pPr>
        <w:spacing w:after="0" w:line="240" w:lineRule="auto"/>
      </w:pPr>
      <w:r>
        <w:separator/>
      </w:r>
    </w:p>
  </w:endnote>
  <w:endnote w:type="continuationSeparator" w:id="0">
    <w:p w:rsidR="00686CD1" w:rsidRDefault="00686CD1" w:rsidP="00453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Medium Cond">
    <w:altName w:val="Open Sans"/>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15C" w:rsidRDefault="001562D8" w:rsidP="003E0768">
    <w:pPr>
      <w:pStyle w:val="Footer"/>
      <w:pBdr>
        <w:top w:val="single" w:sz="4" w:space="1" w:color="FE8637" w:themeColor="accent1"/>
      </w:pBdr>
      <w:tabs>
        <w:tab w:val="clear" w:pos="4513"/>
        <w:tab w:val="clear" w:pos="9026"/>
        <w:tab w:val="center" w:pos="5245"/>
        <w:tab w:val="right" w:pos="10490"/>
      </w:tabs>
    </w:pPr>
    <w:r>
      <w:fldChar w:fldCharType="begin"/>
    </w:r>
    <w:r w:rsidR="00B50973">
      <w:instrText xml:space="preserve"> STYLEREF  Title </w:instrText>
    </w:r>
    <w:r>
      <w:fldChar w:fldCharType="separate"/>
    </w:r>
    <w:r w:rsidR="005B74F6">
      <w:rPr>
        <w:noProof/>
      </w:rPr>
      <w:t>[Book title]</w:t>
    </w:r>
    <w:r>
      <w:rPr>
        <w:noProof/>
      </w:rPr>
      <w:fldChar w:fldCharType="end"/>
    </w:r>
    <w:r w:rsidR="003E0768">
      <w:tab/>
    </w:r>
    <w:r w:rsidR="003E0768" w:rsidRPr="0045315C">
      <w:t xml:space="preserve">Page </w:t>
    </w:r>
    <w:r w:rsidRPr="0045315C">
      <w:fldChar w:fldCharType="begin"/>
    </w:r>
    <w:r w:rsidR="003E0768" w:rsidRPr="0045315C">
      <w:instrText xml:space="preserve"> PAGE   \* MERGEFORMAT </w:instrText>
    </w:r>
    <w:r w:rsidRPr="0045315C">
      <w:fldChar w:fldCharType="separate"/>
    </w:r>
    <w:r w:rsidR="005B74F6">
      <w:rPr>
        <w:noProof/>
      </w:rPr>
      <w:t>3</w:t>
    </w:r>
    <w:r w:rsidRPr="0045315C">
      <w:fldChar w:fldCharType="end"/>
    </w:r>
    <w:r w:rsidR="003E0768">
      <w:tab/>
    </w:r>
    <w:r w:rsidRPr="0045315C">
      <w:fldChar w:fldCharType="begin"/>
    </w:r>
    <w:r w:rsidR="003E0768" w:rsidRPr="0045315C">
      <w:instrText xml:space="preserve"> SAVEDATE  \@ "dd MMMM yyyy"  \* MERGEFORMAT </w:instrText>
    </w:r>
    <w:r w:rsidRPr="0045315C">
      <w:fldChar w:fldCharType="separate"/>
    </w:r>
    <w:r w:rsidR="007E298D">
      <w:rPr>
        <w:noProof/>
      </w:rPr>
      <w:t>09 September 2015</w:t>
    </w:r>
    <w:r w:rsidRPr="0045315C">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7D9" w:rsidRDefault="001562D8" w:rsidP="00E637D9">
    <w:pPr>
      <w:pStyle w:val="Footer"/>
      <w:pBdr>
        <w:top w:val="single" w:sz="4" w:space="1" w:color="FE8637" w:themeColor="accent1"/>
      </w:pBdr>
      <w:tabs>
        <w:tab w:val="clear" w:pos="4513"/>
        <w:tab w:val="clear" w:pos="9026"/>
        <w:tab w:val="center" w:pos="5245"/>
        <w:tab w:val="right" w:pos="10490"/>
      </w:tabs>
    </w:pPr>
    <w:r>
      <w:fldChar w:fldCharType="begin"/>
    </w:r>
    <w:r w:rsidR="00B50973">
      <w:instrText xml:space="preserve"> STYLEREF  Title </w:instrText>
    </w:r>
    <w:r>
      <w:fldChar w:fldCharType="separate"/>
    </w:r>
    <w:r w:rsidR="005B74F6">
      <w:rPr>
        <w:noProof/>
      </w:rPr>
      <w:t>[Book title]</w:t>
    </w:r>
    <w:r>
      <w:rPr>
        <w:noProof/>
      </w:rPr>
      <w:fldChar w:fldCharType="end"/>
    </w:r>
    <w:r w:rsidR="00E637D9">
      <w:tab/>
    </w:r>
    <w:r w:rsidR="00E637D9" w:rsidRPr="0045315C">
      <w:t xml:space="preserve">Page </w:t>
    </w:r>
    <w:r w:rsidRPr="0045315C">
      <w:fldChar w:fldCharType="begin"/>
    </w:r>
    <w:r w:rsidR="00E637D9" w:rsidRPr="0045315C">
      <w:instrText xml:space="preserve"> PAGE   \* MERGEFORMAT </w:instrText>
    </w:r>
    <w:r w:rsidRPr="0045315C">
      <w:fldChar w:fldCharType="separate"/>
    </w:r>
    <w:r w:rsidR="005B74F6">
      <w:rPr>
        <w:noProof/>
      </w:rPr>
      <w:t>1</w:t>
    </w:r>
    <w:r w:rsidRPr="0045315C">
      <w:fldChar w:fldCharType="end"/>
    </w:r>
    <w:r w:rsidR="00E637D9">
      <w:tab/>
    </w:r>
    <w:r w:rsidRPr="0045315C">
      <w:fldChar w:fldCharType="begin"/>
    </w:r>
    <w:r w:rsidR="00E637D9" w:rsidRPr="0045315C">
      <w:instrText xml:space="preserve"> SAVEDATE  \@ "dd MMMM yyyy"  \* MERGEFORMAT </w:instrText>
    </w:r>
    <w:r w:rsidRPr="0045315C">
      <w:fldChar w:fldCharType="separate"/>
    </w:r>
    <w:r w:rsidR="007E298D">
      <w:rPr>
        <w:noProof/>
      </w:rPr>
      <w:t>09 September 2015</w:t>
    </w:r>
    <w:r w:rsidRPr="0045315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CD1" w:rsidRDefault="00686CD1" w:rsidP="0045315C">
      <w:pPr>
        <w:spacing w:after="0" w:line="240" w:lineRule="auto"/>
      </w:pPr>
      <w:r>
        <w:separator/>
      </w:r>
    </w:p>
  </w:footnote>
  <w:footnote w:type="continuationSeparator" w:id="0">
    <w:p w:rsidR="00686CD1" w:rsidRDefault="00686CD1" w:rsidP="004531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B60"/>
    <w:multiLevelType w:val="hybridMultilevel"/>
    <w:tmpl w:val="768C4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0219B5"/>
    <w:multiLevelType w:val="hybridMultilevel"/>
    <w:tmpl w:val="B8122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637787"/>
    <w:multiLevelType w:val="hybridMultilevel"/>
    <w:tmpl w:val="8ED4F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3437FF"/>
    <w:multiLevelType w:val="hybridMultilevel"/>
    <w:tmpl w:val="CC42751E"/>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26677654"/>
    <w:multiLevelType w:val="hybridMultilevel"/>
    <w:tmpl w:val="893AF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513AE8"/>
    <w:multiLevelType w:val="hybridMultilevel"/>
    <w:tmpl w:val="44AC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5E2194"/>
    <w:multiLevelType w:val="hybridMultilevel"/>
    <w:tmpl w:val="B2D0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30E16"/>
    <w:multiLevelType w:val="hybridMultilevel"/>
    <w:tmpl w:val="137A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9E147F"/>
    <w:multiLevelType w:val="hybridMultilevel"/>
    <w:tmpl w:val="EAC88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142033"/>
    <w:multiLevelType w:val="hybridMultilevel"/>
    <w:tmpl w:val="F2E6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84285B"/>
    <w:multiLevelType w:val="hybridMultilevel"/>
    <w:tmpl w:val="C2387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C25F05"/>
    <w:multiLevelType w:val="hybridMultilevel"/>
    <w:tmpl w:val="15B2C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B21EE2"/>
    <w:multiLevelType w:val="hybridMultilevel"/>
    <w:tmpl w:val="E6920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C343AF1"/>
    <w:multiLevelType w:val="hybridMultilevel"/>
    <w:tmpl w:val="D15E7F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AA3FE2"/>
    <w:multiLevelType w:val="hybridMultilevel"/>
    <w:tmpl w:val="0AA26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376AA1"/>
    <w:multiLevelType w:val="hybridMultilevel"/>
    <w:tmpl w:val="C8E6B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5A5B4C"/>
    <w:multiLevelType w:val="hybridMultilevel"/>
    <w:tmpl w:val="597A2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704FDC"/>
    <w:multiLevelType w:val="hybridMultilevel"/>
    <w:tmpl w:val="DA0A4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5C74E03"/>
    <w:multiLevelType w:val="hybridMultilevel"/>
    <w:tmpl w:val="223C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8E31428"/>
    <w:multiLevelType w:val="hybridMultilevel"/>
    <w:tmpl w:val="E012B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A97651A"/>
    <w:multiLevelType w:val="hybridMultilevel"/>
    <w:tmpl w:val="D21E5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DD6303"/>
    <w:multiLevelType w:val="hybridMultilevel"/>
    <w:tmpl w:val="5E729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65163FA"/>
    <w:multiLevelType w:val="hybridMultilevel"/>
    <w:tmpl w:val="91A60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16"/>
  </w:num>
  <w:num w:numId="4">
    <w:abstractNumId w:val="1"/>
  </w:num>
  <w:num w:numId="5">
    <w:abstractNumId w:val="10"/>
  </w:num>
  <w:num w:numId="6">
    <w:abstractNumId w:val="2"/>
  </w:num>
  <w:num w:numId="7">
    <w:abstractNumId w:val="0"/>
  </w:num>
  <w:num w:numId="8">
    <w:abstractNumId w:val="21"/>
  </w:num>
  <w:num w:numId="9">
    <w:abstractNumId w:val="3"/>
  </w:num>
  <w:num w:numId="10">
    <w:abstractNumId w:val="4"/>
  </w:num>
  <w:num w:numId="11">
    <w:abstractNumId w:val="13"/>
  </w:num>
  <w:num w:numId="12">
    <w:abstractNumId w:val="8"/>
  </w:num>
  <w:num w:numId="13">
    <w:abstractNumId w:val="22"/>
  </w:num>
  <w:num w:numId="14">
    <w:abstractNumId w:val="20"/>
  </w:num>
  <w:num w:numId="15">
    <w:abstractNumId w:val="15"/>
  </w:num>
  <w:num w:numId="16">
    <w:abstractNumId w:val="14"/>
  </w:num>
  <w:num w:numId="17">
    <w:abstractNumId w:val="6"/>
  </w:num>
  <w:num w:numId="18">
    <w:abstractNumId w:val="18"/>
  </w:num>
  <w:num w:numId="19">
    <w:abstractNumId w:val="17"/>
  </w:num>
  <w:num w:numId="20">
    <w:abstractNumId w:val="19"/>
  </w:num>
  <w:num w:numId="21">
    <w:abstractNumId w:val="11"/>
  </w:num>
  <w:num w:numId="22">
    <w:abstractNumId w:val="9"/>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4D0590"/>
    <w:rsid w:val="0000160B"/>
    <w:rsid w:val="0002677E"/>
    <w:rsid w:val="00031AD2"/>
    <w:rsid w:val="00041604"/>
    <w:rsid w:val="000459B1"/>
    <w:rsid w:val="000F14C2"/>
    <w:rsid w:val="001562D8"/>
    <w:rsid w:val="00157505"/>
    <w:rsid w:val="00166134"/>
    <w:rsid w:val="001D19E5"/>
    <w:rsid w:val="001F73F5"/>
    <w:rsid w:val="00205CF6"/>
    <w:rsid w:val="002074B6"/>
    <w:rsid w:val="00244194"/>
    <w:rsid w:val="002922A7"/>
    <w:rsid w:val="00296D10"/>
    <w:rsid w:val="002A2D20"/>
    <w:rsid w:val="002C5B1D"/>
    <w:rsid w:val="00323E80"/>
    <w:rsid w:val="0033523D"/>
    <w:rsid w:val="003657BC"/>
    <w:rsid w:val="0038664A"/>
    <w:rsid w:val="00386B8B"/>
    <w:rsid w:val="003A4C9F"/>
    <w:rsid w:val="003C6394"/>
    <w:rsid w:val="003E0768"/>
    <w:rsid w:val="00420C7E"/>
    <w:rsid w:val="004428DD"/>
    <w:rsid w:val="0045315C"/>
    <w:rsid w:val="00476989"/>
    <w:rsid w:val="004A5957"/>
    <w:rsid w:val="004D0590"/>
    <w:rsid w:val="004D6309"/>
    <w:rsid w:val="00521152"/>
    <w:rsid w:val="005542A5"/>
    <w:rsid w:val="00591E08"/>
    <w:rsid w:val="005B74F6"/>
    <w:rsid w:val="005D4187"/>
    <w:rsid w:val="005E3DA4"/>
    <w:rsid w:val="005F2F91"/>
    <w:rsid w:val="00650F65"/>
    <w:rsid w:val="00686CD1"/>
    <w:rsid w:val="006A2D2A"/>
    <w:rsid w:val="006D2ACE"/>
    <w:rsid w:val="006E1014"/>
    <w:rsid w:val="006E1247"/>
    <w:rsid w:val="006E484D"/>
    <w:rsid w:val="00701D54"/>
    <w:rsid w:val="00703334"/>
    <w:rsid w:val="007067B9"/>
    <w:rsid w:val="00740294"/>
    <w:rsid w:val="00772EE4"/>
    <w:rsid w:val="007C2B3C"/>
    <w:rsid w:val="007D0B06"/>
    <w:rsid w:val="007E298D"/>
    <w:rsid w:val="007E39A6"/>
    <w:rsid w:val="007E4A0C"/>
    <w:rsid w:val="00846794"/>
    <w:rsid w:val="008D76F4"/>
    <w:rsid w:val="009309C4"/>
    <w:rsid w:val="00977AD4"/>
    <w:rsid w:val="009A1919"/>
    <w:rsid w:val="009D7871"/>
    <w:rsid w:val="00A31AF9"/>
    <w:rsid w:val="00A4626B"/>
    <w:rsid w:val="00A63D83"/>
    <w:rsid w:val="00A83DD5"/>
    <w:rsid w:val="00AB7A1A"/>
    <w:rsid w:val="00AC31B4"/>
    <w:rsid w:val="00AD0FFB"/>
    <w:rsid w:val="00B50973"/>
    <w:rsid w:val="00B86D12"/>
    <w:rsid w:val="00B95963"/>
    <w:rsid w:val="00C13576"/>
    <w:rsid w:val="00C23787"/>
    <w:rsid w:val="00C3358F"/>
    <w:rsid w:val="00C40953"/>
    <w:rsid w:val="00C972F8"/>
    <w:rsid w:val="00CC31DD"/>
    <w:rsid w:val="00CD6E38"/>
    <w:rsid w:val="00D3238D"/>
    <w:rsid w:val="00D501D3"/>
    <w:rsid w:val="00E50F38"/>
    <w:rsid w:val="00E637D9"/>
    <w:rsid w:val="00E63E65"/>
    <w:rsid w:val="00E96165"/>
    <w:rsid w:val="00EB12D4"/>
    <w:rsid w:val="00EE1A12"/>
    <w:rsid w:val="00EE1F74"/>
    <w:rsid w:val="00F17BF3"/>
    <w:rsid w:val="00FD6752"/>
    <w:rsid w:val="00FD77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90"/>
    <w:rPr>
      <w:rFonts w:ascii="Calibri" w:eastAsia="Calibri" w:hAnsi="Calibri" w:cs="Times New Roman"/>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 w:val="24"/>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90"/>
    <w:rPr>
      <w:rFonts w:ascii="Calibri" w:eastAsia="Calibri" w:hAnsi="Calibri" w:cs="Times New Roman"/>
      <w:lang w:val="en-US"/>
    </w:rPr>
  </w:style>
  <w:style w:type="paragraph" w:styleId="Heading1">
    <w:name w:val="heading 1"/>
    <w:basedOn w:val="Normal"/>
    <w:next w:val="Normal"/>
    <w:link w:val="Heading1Char"/>
    <w:uiPriority w:val="9"/>
    <w:qFormat/>
    <w:rsid w:val="00386B8B"/>
    <w:pPr>
      <w:keepNext/>
      <w:keepLines/>
      <w:spacing w:before="480" w:after="0"/>
      <w:outlineLvl w:val="0"/>
    </w:pPr>
    <w:rPr>
      <w:rFonts w:asciiTheme="majorHAnsi" w:eastAsiaTheme="majorEastAsia" w:hAnsiTheme="majorHAnsi" w:cstheme="majorBidi"/>
      <w:bCs/>
      <w:color w:val="E65B01" w:themeColor="accent1" w:themeShade="BF"/>
      <w:sz w:val="28"/>
      <w:szCs w:val="28"/>
    </w:rPr>
  </w:style>
  <w:style w:type="paragraph" w:styleId="Heading2">
    <w:name w:val="heading 2"/>
    <w:basedOn w:val="Normal"/>
    <w:next w:val="Normal"/>
    <w:link w:val="Heading2Char"/>
    <w:uiPriority w:val="9"/>
    <w:unhideWhenUsed/>
    <w:qFormat/>
    <w:rsid w:val="00386B8B"/>
    <w:pPr>
      <w:keepNext/>
      <w:keepLines/>
      <w:spacing w:before="200" w:after="0"/>
      <w:outlineLvl w:val="1"/>
    </w:pPr>
    <w:rPr>
      <w:rFonts w:asciiTheme="majorHAnsi" w:eastAsiaTheme="majorEastAsia" w:hAnsiTheme="majorHAnsi" w:cstheme="majorBidi"/>
      <w:bCs/>
      <w:color w:val="FE8637" w:themeColor="accent1"/>
      <w:sz w:val="26"/>
      <w:szCs w:val="26"/>
    </w:rPr>
  </w:style>
  <w:style w:type="paragraph" w:styleId="Heading3">
    <w:name w:val="heading 3"/>
    <w:basedOn w:val="Normal"/>
    <w:next w:val="Normal"/>
    <w:link w:val="Heading3Char"/>
    <w:uiPriority w:val="9"/>
    <w:semiHidden/>
    <w:unhideWhenUsed/>
    <w:qFormat/>
    <w:rsid w:val="00386B8B"/>
    <w:pPr>
      <w:keepNext/>
      <w:keepLines/>
      <w:spacing w:before="200" w:after="0"/>
      <w:outlineLvl w:val="2"/>
    </w:pPr>
    <w:rPr>
      <w:rFonts w:asciiTheme="majorHAnsi" w:eastAsiaTheme="majorEastAsia" w:hAnsiTheme="majorHAnsi" w:cstheme="majorBidi"/>
      <w:bCs/>
      <w:color w:val="FE8637" w:themeColor="accent1"/>
    </w:rPr>
  </w:style>
  <w:style w:type="paragraph" w:styleId="Heading4">
    <w:name w:val="heading 4"/>
    <w:basedOn w:val="Normal"/>
    <w:next w:val="Normal"/>
    <w:link w:val="Heading4Char"/>
    <w:uiPriority w:val="9"/>
    <w:semiHidden/>
    <w:unhideWhenUsed/>
    <w:qFormat/>
    <w:rsid w:val="00386B8B"/>
    <w:pPr>
      <w:keepNext/>
      <w:keepLines/>
      <w:spacing w:before="200" w:after="0"/>
      <w:outlineLvl w:val="3"/>
    </w:pPr>
    <w:rPr>
      <w:rFonts w:asciiTheme="majorHAnsi" w:eastAsiaTheme="majorEastAsia" w:hAnsiTheme="majorHAnsi" w:cstheme="majorBidi"/>
      <w:bCs/>
      <w:i/>
      <w:iCs/>
      <w:color w:val="FE863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ACE"/>
    <w:pP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6D2ACE"/>
    <w:rPr>
      <w:rFonts w:asciiTheme="majorHAnsi" w:eastAsiaTheme="majorEastAsia" w:hAnsiTheme="majorHAnsi" w:cstheme="majorBidi"/>
      <w:color w:val="414751" w:themeColor="text2" w:themeShade="BF"/>
      <w:spacing w:val="5"/>
      <w:kern w:val="28"/>
      <w:sz w:val="52"/>
      <w:szCs w:val="52"/>
    </w:rPr>
  </w:style>
  <w:style w:type="paragraph" w:styleId="NormalWeb">
    <w:name w:val="Normal (Web)"/>
    <w:basedOn w:val="Normal"/>
    <w:uiPriority w:val="99"/>
    <w:semiHidden/>
    <w:unhideWhenUsed/>
    <w:rsid w:val="00FD77FC"/>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386B8B"/>
    <w:rPr>
      <w:rFonts w:asciiTheme="majorHAnsi" w:eastAsiaTheme="majorEastAsia" w:hAnsiTheme="majorHAnsi" w:cstheme="majorBidi"/>
      <w:bCs/>
      <w:color w:val="E65B01" w:themeColor="accent1" w:themeShade="BF"/>
      <w:sz w:val="28"/>
      <w:szCs w:val="28"/>
    </w:rPr>
  </w:style>
  <w:style w:type="character" w:styleId="Hyperlink">
    <w:name w:val="Hyperlink"/>
    <w:basedOn w:val="DefaultParagraphFont"/>
    <w:uiPriority w:val="99"/>
    <w:unhideWhenUsed/>
    <w:rsid w:val="00591E08"/>
    <w:rPr>
      <w:color w:val="D2611C" w:themeColor="hyperlink"/>
      <w:u w:val="single"/>
    </w:rPr>
  </w:style>
  <w:style w:type="paragraph" w:styleId="ListParagraph">
    <w:name w:val="List Paragraph"/>
    <w:basedOn w:val="Normal"/>
    <w:uiPriority w:val="34"/>
    <w:qFormat/>
    <w:rsid w:val="00591E08"/>
    <w:pPr>
      <w:ind w:left="720"/>
      <w:contextualSpacing/>
    </w:pPr>
  </w:style>
  <w:style w:type="paragraph" w:styleId="Header">
    <w:name w:val="header"/>
    <w:basedOn w:val="Normal"/>
    <w:link w:val="HeaderChar"/>
    <w:uiPriority w:val="99"/>
    <w:unhideWhenUsed/>
    <w:rsid w:val="00453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15C"/>
  </w:style>
  <w:style w:type="paragraph" w:styleId="Footer">
    <w:name w:val="footer"/>
    <w:basedOn w:val="Normal"/>
    <w:link w:val="FooterChar"/>
    <w:uiPriority w:val="99"/>
    <w:unhideWhenUsed/>
    <w:rsid w:val="00453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15C"/>
  </w:style>
  <w:style w:type="paragraph" w:styleId="BalloonText">
    <w:name w:val="Balloon Text"/>
    <w:basedOn w:val="Normal"/>
    <w:link w:val="BalloonTextChar"/>
    <w:uiPriority w:val="99"/>
    <w:semiHidden/>
    <w:unhideWhenUsed/>
    <w:rsid w:val="00453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15C"/>
    <w:rPr>
      <w:rFonts w:ascii="Tahoma" w:hAnsi="Tahoma" w:cs="Tahoma"/>
      <w:sz w:val="16"/>
      <w:szCs w:val="16"/>
    </w:rPr>
  </w:style>
  <w:style w:type="table" w:styleId="TableGrid">
    <w:name w:val="Table Grid"/>
    <w:basedOn w:val="TableNormal"/>
    <w:uiPriority w:val="59"/>
    <w:rsid w:val="00453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6B8B"/>
    <w:rPr>
      <w:rFonts w:asciiTheme="majorHAnsi" w:eastAsiaTheme="majorEastAsia" w:hAnsiTheme="majorHAnsi" w:cstheme="majorBidi"/>
      <w:bCs/>
      <w:color w:val="FE8637" w:themeColor="accent1"/>
      <w:sz w:val="26"/>
      <w:szCs w:val="26"/>
    </w:rPr>
  </w:style>
  <w:style w:type="character" w:customStyle="1" w:styleId="Heading3Char">
    <w:name w:val="Heading 3 Char"/>
    <w:basedOn w:val="DefaultParagraphFont"/>
    <w:link w:val="Heading3"/>
    <w:uiPriority w:val="9"/>
    <w:semiHidden/>
    <w:rsid w:val="00386B8B"/>
    <w:rPr>
      <w:rFonts w:asciiTheme="majorHAnsi" w:eastAsiaTheme="majorEastAsia" w:hAnsiTheme="majorHAnsi" w:cstheme="majorBidi"/>
      <w:bCs/>
      <w:color w:val="FE8637" w:themeColor="accent1"/>
    </w:rPr>
  </w:style>
  <w:style w:type="character" w:customStyle="1" w:styleId="Heading4Char">
    <w:name w:val="Heading 4 Char"/>
    <w:basedOn w:val="DefaultParagraphFont"/>
    <w:link w:val="Heading4"/>
    <w:uiPriority w:val="9"/>
    <w:semiHidden/>
    <w:rsid w:val="00386B8B"/>
    <w:rPr>
      <w:rFonts w:asciiTheme="majorHAnsi" w:eastAsiaTheme="majorEastAsia" w:hAnsiTheme="majorHAnsi" w:cstheme="majorBidi"/>
      <w:bCs/>
      <w:i/>
      <w:iCs/>
      <w:color w:val="FE8637" w:themeColor="accent1"/>
    </w:rPr>
  </w:style>
  <w:style w:type="paragraph" w:styleId="Quote">
    <w:name w:val="Quote"/>
    <w:basedOn w:val="Normal"/>
    <w:next w:val="Normal"/>
    <w:link w:val="QuoteChar"/>
    <w:uiPriority w:val="29"/>
    <w:qFormat/>
    <w:rsid w:val="004A5957"/>
    <w:rPr>
      <w:i/>
      <w:iCs/>
      <w:color w:val="000000" w:themeColor="text1"/>
    </w:rPr>
  </w:style>
  <w:style w:type="character" w:customStyle="1" w:styleId="QuoteChar">
    <w:name w:val="Quote Char"/>
    <w:basedOn w:val="DefaultParagraphFont"/>
    <w:link w:val="Quote"/>
    <w:uiPriority w:val="29"/>
    <w:rsid w:val="004A5957"/>
    <w:rPr>
      <w:rFonts w:ascii="Calibri" w:eastAsia="Calibri" w:hAnsi="Calibri" w:cs="Times New Roman"/>
      <w:i/>
      <w:iCs/>
      <w:color w:val="000000" w:themeColor="text1"/>
      <w:lang w:val="en-US"/>
    </w:rPr>
  </w:style>
  <w:style w:type="paragraph" w:styleId="Subtitle">
    <w:name w:val="Subtitle"/>
    <w:basedOn w:val="Normal"/>
    <w:next w:val="Normal"/>
    <w:link w:val="SubtitleChar"/>
    <w:uiPriority w:val="11"/>
    <w:qFormat/>
    <w:rsid w:val="008D76F4"/>
    <w:pPr>
      <w:numPr>
        <w:ilvl w:val="1"/>
      </w:numPr>
    </w:pPr>
    <w:rPr>
      <w:rFonts w:asciiTheme="majorHAnsi" w:eastAsiaTheme="majorEastAsia" w:hAnsiTheme="majorHAnsi" w:cstheme="majorBidi"/>
      <w:i/>
      <w:iCs/>
      <w:color w:val="FE8637" w:themeColor="accent1"/>
      <w:spacing w:val="15"/>
      <w:sz w:val="24"/>
      <w:szCs w:val="24"/>
    </w:rPr>
  </w:style>
  <w:style w:type="character" w:customStyle="1" w:styleId="SubtitleChar">
    <w:name w:val="Subtitle Char"/>
    <w:basedOn w:val="DefaultParagraphFont"/>
    <w:link w:val="Subtitle"/>
    <w:uiPriority w:val="11"/>
    <w:rsid w:val="008D76F4"/>
    <w:rPr>
      <w:rFonts w:asciiTheme="majorHAnsi" w:eastAsiaTheme="majorEastAsia" w:hAnsiTheme="majorHAnsi" w:cstheme="majorBidi"/>
      <w:i/>
      <w:iCs/>
      <w:color w:val="FE8637" w:themeColor="accent1"/>
      <w:spacing w:val="15"/>
      <w:sz w:val="24"/>
      <w:szCs w:val="24"/>
      <w:lang w:val="en-US"/>
    </w:rPr>
  </w:style>
</w:styles>
</file>

<file path=word/webSettings.xml><?xml version="1.0" encoding="utf-8"?>
<w:webSettings xmlns:r="http://schemas.openxmlformats.org/officeDocument/2006/relationships" xmlns:w="http://schemas.openxmlformats.org/wordprocessingml/2006/main">
  <w:divs>
    <w:div w:id="466976347">
      <w:bodyDiv w:val="1"/>
      <w:marLeft w:val="0"/>
      <w:marRight w:val="0"/>
      <w:marTop w:val="0"/>
      <w:marBottom w:val="0"/>
      <w:divBdr>
        <w:top w:val="none" w:sz="0" w:space="0" w:color="auto"/>
        <w:left w:val="none" w:sz="0" w:space="0" w:color="auto"/>
        <w:bottom w:val="none" w:sz="0" w:space="0" w:color="auto"/>
        <w:right w:val="none" w:sz="0" w:space="0" w:color="auto"/>
      </w:divBdr>
    </w:div>
    <w:div w:id="1005790179">
      <w:bodyDiv w:val="1"/>
      <w:marLeft w:val="0"/>
      <w:marRight w:val="0"/>
      <w:marTop w:val="0"/>
      <w:marBottom w:val="0"/>
      <w:divBdr>
        <w:top w:val="none" w:sz="0" w:space="0" w:color="auto"/>
        <w:left w:val="none" w:sz="0" w:space="0" w:color="auto"/>
        <w:bottom w:val="none" w:sz="0" w:space="0" w:color="auto"/>
        <w:right w:val="none" w:sz="0" w:space="0" w:color="auto"/>
      </w:divBdr>
      <w:divsChild>
        <w:div w:id="678196972">
          <w:marLeft w:val="0"/>
          <w:marRight w:val="0"/>
          <w:marTop w:val="0"/>
          <w:marBottom w:val="0"/>
          <w:divBdr>
            <w:top w:val="none" w:sz="0" w:space="0" w:color="auto"/>
            <w:left w:val="none" w:sz="0" w:space="0" w:color="auto"/>
            <w:bottom w:val="none" w:sz="0" w:space="0" w:color="auto"/>
            <w:right w:val="none" w:sz="0" w:space="0" w:color="auto"/>
          </w:divBdr>
        </w:div>
        <w:div w:id="1692533158">
          <w:marLeft w:val="0"/>
          <w:marRight w:val="0"/>
          <w:marTop w:val="0"/>
          <w:marBottom w:val="0"/>
          <w:divBdr>
            <w:top w:val="none" w:sz="0" w:space="0" w:color="auto"/>
            <w:left w:val="none" w:sz="0" w:space="0" w:color="auto"/>
            <w:bottom w:val="none" w:sz="0" w:space="0" w:color="auto"/>
            <w:right w:val="none" w:sz="0" w:space="0" w:color="auto"/>
          </w:divBdr>
        </w:div>
      </w:divsChild>
    </w:div>
    <w:div w:id="1387416216">
      <w:bodyDiv w:val="1"/>
      <w:marLeft w:val="0"/>
      <w:marRight w:val="0"/>
      <w:marTop w:val="0"/>
      <w:marBottom w:val="0"/>
      <w:divBdr>
        <w:top w:val="none" w:sz="0" w:space="0" w:color="auto"/>
        <w:left w:val="none" w:sz="0" w:space="0" w:color="auto"/>
        <w:bottom w:val="none" w:sz="0" w:space="0" w:color="auto"/>
        <w:right w:val="none" w:sz="0" w:space="0" w:color="auto"/>
      </w:divBdr>
      <w:divsChild>
        <w:div w:id="1791626148">
          <w:marLeft w:val="0"/>
          <w:marRight w:val="0"/>
          <w:marTop w:val="0"/>
          <w:marBottom w:val="0"/>
          <w:divBdr>
            <w:top w:val="none" w:sz="0" w:space="0" w:color="auto"/>
            <w:left w:val="none" w:sz="0" w:space="0" w:color="auto"/>
            <w:bottom w:val="none" w:sz="0" w:space="0" w:color="auto"/>
            <w:right w:val="none" w:sz="0" w:space="0" w:color="auto"/>
          </w:divBdr>
        </w:div>
        <w:div w:id="541215918">
          <w:marLeft w:val="0"/>
          <w:marRight w:val="0"/>
          <w:marTop w:val="0"/>
          <w:marBottom w:val="0"/>
          <w:divBdr>
            <w:top w:val="none" w:sz="0" w:space="0" w:color="auto"/>
            <w:left w:val="none" w:sz="0" w:space="0" w:color="auto"/>
            <w:bottom w:val="none" w:sz="0" w:space="0" w:color="auto"/>
            <w:right w:val="none" w:sz="0" w:space="0" w:color="auto"/>
          </w:divBdr>
        </w:div>
        <w:div w:id="1014769722">
          <w:marLeft w:val="0"/>
          <w:marRight w:val="0"/>
          <w:marTop w:val="0"/>
          <w:marBottom w:val="0"/>
          <w:divBdr>
            <w:top w:val="none" w:sz="0" w:space="0" w:color="auto"/>
            <w:left w:val="none" w:sz="0" w:space="0" w:color="auto"/>
            <w:bottom w:val="none" w:sz="0" w:space="0" w:color="auto"/>
            <w:right w:val="none" w:sz="0" w:space="0" w:color="auto"/>
          </w:divBdr>
        </w:div>
      </w:divsChild>
    </w:div>
    <w:div w:id="17039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B\Desktop\Packt%20Video%20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stom 8">
      <a:majorFont>
        <a:latin typeface="Franklin Gothic Medium Cond"/>
        <a:ea typeface=""/>
        <a:cs typeface=""/>
      </a:majorFont>
      <a:minorFont>
        <a:latin typeface="Garamond"/>
        <a:ea typeface=""/>
        <a:cs typeface=""/>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Packt Video 2</Template>
  <TotalTime>14</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DavidB</dc:creator>
  <cp:lastModifiedBy>rahuln</cp:lastModifiedBy>
  <cp:revision>4</cp:revision>
  <cp:lastPrinted>2014-05-02T10:28:00Z</cp:lastPrinted>
  <dcterms:created xsi:type="dcterms:W3CDTF">2015-09-09T09:20:00Z</dcterms:created>
  <dcterms:modified xsi:type="dcterms:W3CDTF">2016-09-23T06:41:00Z</dcterms:modified>
</cp:coreProperties>
</file>